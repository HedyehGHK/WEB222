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E114" w14:textId="77777777" w:rsidR="000C7B6F" w:rsidRPr="00716A16" w:rsidRDefault="000C7B6F" w:rsidP="00716A16">
      <w:pPr>
        <w:pStyle w:val="Heading1"/>
      </w:pPr>
      <w:r w:rsidRPr="00716A16">
        <w:t>Assignment - Gallery</w:t>
      </w:r>
    </w:p>
    <w:p w14:paraId="6AEEAADC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474FEADD" w14:textId="317A9863" w:rsidR="000C7B6F" w:rsidRPr="00966A20" w:rsidRDefault="000C7B6F" w:rsidP="001F0A34">
      <w:r w:rsidRPr="00966A20">
        <w:t xml:space="preserve">Design and code a web page as a presentation layer for your virtual gallery. </w:t>
      </w:r>
      <w:r w:rsidR="00BA5E4B">
        <w:t>Your</w:t>
      </w:r>
      <w:r w:rsidRPr="00966A20">
        <w:t xml:space="preserve"> </w:t>
      </w:r>
      <w:r w:rsidR="00E354A0">
        <w:t xml:space="preserve">HTML5 </w:t>
      </w:r>
      <w:r w:rsidR="00716A16">
        <w:t xml:space="preserve">+ CSS </w:t>
      </w:r>
      <w:r w:rsidRPr="00966A20">
        <w:t xml:space="preserve">based deliverable must </w:t>
      </w:r>
      <w:r w:rsidR="001F0A34">
        <w:t>adhere to the requirements described below.</w:t>
      </w:r>
    </w:p>
    <w:p w14:paraId="5FF1EA2A" w14:textId="77777777" w:rsidR="000C7B6F" w:rsidRPr="00BA5E4B" w:rsidRDefault="000C7B6F" w:rsidP="00716A16">
      <w:pPr>
        <w:pStyle w:val="Heading2"/>
      </w:pPr>
      <w:r w:rsidRPr="00BA5E4B">
        <w:t>Assignment Specification</w:t>
      </w:r>
    </w:p>
    <w:p w14:paraId="5EB12AD7" w14:textId="2BB7C0B0" w:rsidR="000C7B6F" w:rsidRDefault="00716A16" w:rsidP="00716A16">
      <w:pPr>
        <w:pStyle w:val="Heading3"/>
      </w:pPr>
      <w:r>
        <w:t>Layout</w:t>
      </w:r>
    </w:p>
    <w:p w14:paraId="4367D968" w14:textId="51065EFC" w:rsidR="00716A16" w:rsidRDefault="00716A16" w:rsidP="00716A16">
      <w:r>
        <w:t xml:space="preserve">The webpage is to be presented with </w:t>
      </w:r>
    </w:p>
    <w:p w14:paraId="03557817" w14:textId="504DAF1B" w:rsidR="00716A16" w:rsidRDefault="00716A16" w:rsidP="00716A16">
      <w:pPr>
        <w:pStyle w:val="ListParagraph"/>
        <w:numPr>
          <w:ilvl w:val="0"/>
          <w:numId w:val="31"/>
        </w:numPr>
      </w:pPr>
      <w:r>
        <w:t>Heading</w:t>
      </w:r>
      <w:r w:rsidR="001F0A34">
        <w:t xml:space="preserve"> </w:t>
      </w:r>
      <w:r w:rsidR="00841BCC">
        <w:t>that span</w:t>
      </w:r>
      <w:r w:rsidR="001F0A34">
        <w:t xml:space="preserve"> across the top of your web page describing the name or identity of your virtual gallery</w:t>
      </w:r>
    </w:p>
    <w:p w14:paraId="4A6E4BF0" w14:textId="70CD1FD3" w:rsidR="00716A16" w:rsidRDefault="001F0A34" w:rsidP="00716A16">
      <w:pPr>
        <w:pStyle w:val="ListParagraph"/>
        <w:numPr>
          <w:ilvl w:val="0"/>
          <w:numId w:val="31"/>
        </w:numPr>
      </w:pPr>
      <w:r>
        <w:t>Presentation container that displays multiple images, their respective descriptions or biographies along with contact information</w:t>
      </w:r>
    </w:p>
    <w:p w14:paraId="084ADD83" w14:textId="4CD6BD7B" w:rsidR="00761926" w:rsidRDefault="00761926" w:rsidP="00716A16">
      <w:pPr>
        <w:pStyle w:val="ListParagraph"/>
        <w:numPr>
          <w:ilvl w:val="0"/>
          <w:numId w:val="31"/>
        </w:numPr>
      </w:pPr>
      <w:r>
        <w:t>Presentation container is to be situated in the middle of your web page while occupies less than two-thirds of the web page’s width</w:t>
      </w:r>
    </w:p>
    <w:p w14:paraId="54514974" w14:textId="7B0A9F9F" w:rsidR="001F0A34" w:rsidRDefault="001F0A34" w:rsidP="00716A16">
      <w:pPr>
        <w:pStyle w:val="ListParagraph"/>
        <w:numPr>
          <w:ilvl w:val="0"/>
          <w:numId w:val="31"/>
        </w:numPr>
      </w:pPr>
      <w:r>
        <w:t>Hyperlink container that provides links that when clicked, can bring its corresponding image to the top of the web page</w:t>
      </w:r>
    </w:p>
    <w:p w14:paraId="619A7E89" w14:textId="45665CB3" w:rsidR="009D14CF" w:rsidRPr="00716A16" w:rsidRDefault="009D14CF" w:rsidP="00716A16">
      <w:pPr>
        <w:pStyle w:val="ListParagraph"/>
        <w:numPr>
          <w:ilvl w:val="0"/>
          <w:numId w:val="31"/>
        </w:numPr>
      </w:pPr>
      <w:r>
        <w:t xml:space="preserve">The hyperlink container is </w:t>
      </w:r>
      <w:r w:rsidRPr="009D14CF">
        <w:rPr>
          <w:u w:val="single"/>
        </w:rPr>
        <w:t>not a menu bar</w:t>
      </w:r>
      <w:r>
        <w:t xml:space="preserve"> and is to be situated to the right of the presentation container</w:t>
      </w:r>
    </w:p>
    <w:p w14:paraId="0FAEC887" w14:textId="046E2A4A" w:rsidR="00716A16" w:rsidRPr="00716A16" w:rsidRDefault="00716A16" w:rsidP="00761926">
      <w:pPr>
        <w:pStyle w:val="Heading3"/>
      </w:pPr>
      <w:bookmarkStart w:id="0" w:name="_Hlk40021908"/>
      <w:r>
        <w:t>HTML</w:t>
      </w:r>
    </w:p>
    <w:p w14:paraId="4DC57549" w14:textId="79C5D89E" w:rsidR="005A0640" w:rsidRDefault="005A0640" w:rsidP="005867AB">
      <w:pPr>
        <w:pStyle w:val="ListParagraph"/>
        <w:numPr>
          <w:ilvl w:val="0"/>
          <w:numId w:val="37"/>
        </w:numPr>
      </w:pPr>
      <w:r>
        <w:t xml:space="preserve">Use </w:t>
      </w:r>
      <w:r w:rsidRPr="005867AB">
        <w:rPr>
          <w:u w:val="single"/>
        </w:rPr>
        <w:t xml:space="preserve">HTML5 semantic </w:t>
      </w:r>
      <w:r w:rsidR="00761926" w:rsidRPr="005867AB">
        <w:rPr>
          <w:u w:val="single"/>
        </w:rPr>
        <w:t>elements</w:t>
      </w:r>
      <w:r>
        <w:t xml:space="preserve"> to structure your web page</w:t>
      </w:r>
    </w:p>
    <w:bookmarkEnd w:id="0"/>
    <w:p w14:paraId="30A68CCF" w14:textId="77777777" w:rsidR="003576C0" w:rsidRDefault="001F0A34" w:rsidP="005867AB">
      <w:pPr>
        <w:pStyle w:val="ListParagraph"/>
        <w:numPr>
          <w:ilvl w:val="0"/>
          <w:numId w:val="38"/>
        </w:numPr>
      </w:pPr>
      <w:r>
        <w:t xml:space="preserve">Use the </w:t>
      </w:r>
      <w:r w:rsidRPr="005867AB">
        <w:rPr>
          <w:b/>
          <w:bCs/>
        </w:rPr>
        <w:t xml:space="preserve">&lt;header&gt; </w:t>
      </w:r>
      <w:r w:rsidRPr="001F0A34">
        <w:t>element</w:t>
      </w:r>
      <w:r w:rsidRPr="005867AB">
        <w:rPr>
          <w:b/>
          <w:bCs/>
        </w:rPr>
        <w:t xml:space="preserve"> </w:t>
      </w:r>
      <w:r>
        <w:t xml:space="preserve">and </w:t>
      </w:r>
      <w:r w:rsidR="003576C0">
        <w:t xml:space="preserve">one or more </w:t>
      </w:r>
      <w:r>
        <w:t>heading elements</w:t>
      </w:r>
      <w:r w:rsidR="003576C0">
        <w:t>,</w:t>
      </w:r>
      <w:r>
        <w:t xml:space="preserve"> </w:t>
      </w:r>
      <w:r w:rsidRPr="005867AB">
        <w:rPr>
          <w:b/>
          <w:bCs/>
        </w:rPr>
        <w:t xml:space="preserve">&lt;h1&gt; </w:t>
      </w:r>
      <w:r w:rsidR="003576C0">
        <w:t xml:space="preserve">through </w:t>
      </w:r>
      <w:r w:rsidR="003576C0" w:rsidRPr="005867AB">
        <w:rPr>
          <w:b/>
          <w:bCs/>
        </w:rPr>
        <w:t>&lt;h6&gt;</w:t>
      </w:r>
      <w:r w:rsidR="003576C0" w:rsidRPr="003576C0">
        <w:t>,</w:t>
      </w:r>
      <w:r w:rsidR="003576C0">
        <w:t xml:space="preserve"> to format your heading</w:t>
      </w:r>
    </w:p>
    <w:p w14:paraId="5F6E19C5" w14:textId="77777777" w:rsidR="003576C0" w:rsidRDefault="003576C0" w:rsidP="005867AB">
      <w:pPr>
        <w:pStyle w:val="ListParagraph"/>
        <w:numPr>
          <w:ilvl w:val="0"/>
          <w:numId w:val="38"/>
        </w:numPr>
      </w:pPr>
      <w:r>
        <w:t xml:space="preserve">Use the </w:t>
      </w:r>
      <w:r w:rsidRPr="005867AB">
        <w:rPr>
          <w:b/>
          <w:bCs/>
        </w:rPr>
        <w:t>&lt;article&gt;</w:t>
      </w:r>
      <w:r>
        <w:t xml:space="preserve"> element and the </w:t>
      </w:r>
      <w:r w:rsidRPr="005867AB">
        <w:rPr>
          <w:b/>
          <w:bCs/>
        </w:rPr>
        <w:t xml:space="preserve">&lt;section&gt; </w:t>
      </w:r>
      <w:r>
        <w:t>element to form and divide the presentation container into manageable pieces</w:t>
      </w:r>
    </w:p>
    <w:p w14:paraId="0C360E84" w14:textId="11590757" w:rsidR="00716A16" w:rsidRDefault="003576C0" w:rsidP="005867AB">
      <w:pPr>
        <w:pStyle w:val="ListParagraph"/>
        <w:numPr>
          <w:ilvl w:val="0"/>
          <w:numId w:val="38"/>
        </w:numPr>
      </w:pPr>
      <w:r>
        <w:t xml:space="preserve">The hyperlink container is to be created using the </w:t>
      </w:r>
      <w:r w:rsidRPr="005867AB">
        <w:rPr>
          <w:b/>
          <w:bCs/>
        </w:rPr>
        <w:t>&lt;nav&gt;</w:t>
      </w:r>
      <w:r>
        <w:t xml:space="preserve"> element while the hyperlinks are to be setup via the </w:t>
      </w:r>
      <w:r w:rsidRPr="005867AB">
        <w:rPr>
          <w:b/>
          <w:bCs/>
        </w:rPr>
        <w:t>&lt;a&gt;</w:t>
      </w:r>
      <w:r>
        <w:t xml:space="preserve"> (anchor) element nested in an unordered list, i.e. using the </w:t>
      </w:r>
      <w:r w:rsidRPr="005867AB">
        <w:rPr>
          <w:b/>
          <w:bCs/>
        </w:rPr>
        <w:t>&lt;ul&gt;</w:t>
      </w:r>
      <w:r>
        <w:t xml:space="preserve"> and </w:t>
      </w:r>
      <w:r w:rsidRPr="005867AB">
        <w:rPr>
          <w:b/>
          <w:bCs/>
        </w:rPr>
        <w:t>&lt;li&gt;</w:t>
      </w:r>
      <w:r>
        <w:t xml:space="preserve"> elements</w:t>
      </w:r>
    </w:p>
    <w:p w14:paraId="1F7B5FC3" w14:textId="1F52EBAB" w:rsidR="00761926" w:rsidRDefault="00761926" w:rsidP="005867AB">
      <w:pPr>
        <w:pStyle w:val="ListParagraph"/>
        <w:numPr>
          <w:ilvl w:val="0"/>
          <w:numId w:val="38"/>
        </w:numPr>
      </w:pPr>
      <w:r>
        <w:t xml:space="preserve">You are to use the </w:t>
      </w:r>
      <w:r w:rsidRPr="005867AB">
        <w:rPr>
          <w:b/>
          <w:bCs/>
        </w:rPr>
        <w:t xml:space="preserve">&lt;img&gt; </w:t>
      </w:r>
      <w:r>
        <w:t xml:space="preserve">element to display your images and the </w:t>
      </w:r>
      <w:r w:rsidRPr="005867AB">
        <w:rPr>
          <w:b/>
          <w:bCs/>
        </w:rPr>
        <w:t>&lt;hr&gt;</w:t>
      </w:r>
      <w:r>
        <w:t xml:space="preserve"> element to separate them</w:t>
      </w:r>
    </w:p>
    <w:p w14:paraId="4D57651D" w14:textId="34B07FEF" w:rsidR="004F3635" w:rsidRDefault="004F3635" w:rsidP="004F3635">
      <w:pPr>
        <w:pStyle w:val="ListParagraph"/>
        <w:numPr>
          <w:ilvl w:val="0"/>
          <w:numId w:val="36"/>
        </w:numPr>
      </w:pPr>
      <w:bookmarkStart w:id="1" w:name="_Hlk40021927"/>
      <w:r>
        <w:t xml:space="preserve">The usage of the following </w:t>
      </w:r>
      <w:r w:rsidR="00E75774">
        <w:t>is</w:t>
      </w:r>
      <w:r>
        <w:t xml:space="preserve"> prohibited</w:t>
      </w:r>
    </w:p>
    <w:p w14:paraId="2CCEF881" w14:textId="77777777" w:rsidR="004F3635" w:rsidRDefault="004F3635" w:rsidP="004F3635">
      <w:pPr>
        <w:pStyle w:val="ListParagraph"/>
        <w:numPr>
          <w:ilvl w:val="0"/>
          <w:numId w:val="40"/>
        </w:numPr>
      </w:pPr>
      <w:r>
        <w:t xml:space="preserve">table </w:t>
      </w:r>
      <w:r w:rsidRPr="008E6D2D">
        <w:t>(</w:t>
      </w:r>
      <w:r w:rsidRPr="0068187C">
        <w:rPr>
          <w:b/>
          <w:bCs/>
        </w:rPr>
        <w:t>&lt;table&gt;</w:t>
      </w:r>
      <w:r>
        <w:t xml:space="preserve">, </w:t>
      </w:r>
      <w:r w:rsidRPr="0068187C">
        <w:rPr>
          <w:b/>
          <w:bCs/>
        </w:rPr>
        <w:t>&lt;tr&gt;</w:t>
      </w:r>
      <w:r>
        <w:t xml:space="preserve">, </w:t>
      </w:r>
      <w:r w:rsidRPr="0068187C">
        <w:rPr>
          <w:b/>
          <w:bCs/>
        </w:rPr>
        <w:t>&lt;td&gt;</w:t>
      </w:r>
      <w:r>
        <w:t xml:space="preserve">, </w:t>
      </w:r>
      <w:r w:rsidRPr="0068187C">
        <w:rPr>
          <w:b/>
          <w:bCs/>
        </w:rPr>
        <w:t>&lt;th&gt;</w:t>
      </w:r>
      <w:r>
        <w:t xml:space="preserve"> etc.) elements</w:t>
      </w:r>
    </w:p>
    <w:p w14:paraId="1B204714" w14:textId="77777777" w:rsidR="004F3635" w:rsidRDefault="004F3635" w:rsidP="004F3635">
      <w:pPr>
        <w:pStyle w:val="ListParagraph"/>
        <w:numPr>
          <w:ilvl w:val="0"/>
          <w:numId w:val="40"/>
        </w:numPr>
      </w:pPr>
      <w:r>
        <w:rPr>
          <w:b/>
          <w:bCs/>
        </w:rPr>
        <w:t>&lt;div&gt;</w:t>
      </w:r>
      <w:r>
        <w:t xml:space="preserve"> element</w:t>
      </w:r>
    </w:p>
    <w:p w14:paraId="4B27B4FF" w14:textId="2FA9B2BE" w:rsidR="004F3635" w:rsidRDefault="004F3635" w:rsidP="004F3635">
      <w:pPr>
        <w:pStyle w:val="ListParagraph"/>
        <w:numPr>
          <w:ilvl w:val="0"/>
          <w:numId w:val="40"/>
        </w:numPr>
      </w:pPr>
      <w:r>
        <w:t>front-end frameworks such as Bootstrap, Foundation, Semantic UI, Pure and UIkit is also prohibited</w:t>
      </w:r>
      <w:bookmarkEnd w:id="1"/>
    </w:p>
    <w:p w14:paraId="34650DD2" w14:textId="07766AB0" w:rsidR="00AB0521" w:rsidRPr="00716A16" w:rsidRDefault="00AB0521" w:rsidP="00AB0521">
      <w:pPr>
        <w:pStyle w:val="Heading3"/>
      </w:pPr>
      <w:r>
        <w:t>CSS</w:t>
      </w:r>
    </w:p>
    <w:p w14:paraId="23D003A3" w14:textId="402FD928" w:rsidR="00AB0521" w:rsidRDefault="005F7AF9" w:rsidP="0068187C">
      <w:pPr>
        <w:pStyle w:val="ListParagraph"/>
        <w:numPr>
          <w:ilvl w:val="0"/>
          <w:numId w:val="9"/>
        </w:numPr>
        <w:ind w:left="360"/>
      </w:pPr>
      <w:r>
        <w:t>If there is a choice, use CSS properties instead of HTML attributes</w:t>
      </w:r>
    </w:p>
    <w:p w14:paraId="06AAA07D" w14:textId="341354F5" w:rsidR="005F7AF9" w:rsidRDefault="005F7AF9" w:rsidP="0068187C">
      <w:pPr>
        <w:pStyle w:val="ListParagraph"/>
        <w:numPr>
          <w:ilvl w:val="0"/>
          <w:numId w:val="9"/>
        </w:numPr>
        <w:ind w:left="360"/>
      </w:pPr>
      <w:r>
        <w:t xml:space="preserve">The hyperlinks must visually reflect their </w:t>
      </w:r>
      <w:r w:rsidRPr="0068187C">
        <w:rPr>
          <w:b/>
          <w:bCs/>
        </w:rPr>
        <w:t>hover</w:t>
      </w:r>
      <w:r>
        <w:t xml:space="preserve"> and </w:t>
      </w:r>
      <w:r w:rsidRPr="0068187C">
        <w:rPr>
          <w:b/>
          <w:bCs/>
        </w:rPr>
        <w:t xml:space="preserve">link </w:t>
      </w:r>
      <w:r w:rsidRPr="005F7AF9">
        <w:t>states</w:t>
      </w:r>
      <w:r>
        <w:t xml:space="preserve"> by applying the corresponding pseudo-class</w:t>
      </w:r>
    </w:p>
    <w:p w14:paraId="41E6DD9D" w14:textId="4BA7EE4F" w:rsidR="00761926" w:rsidRPr="00761926" w:rsidRDefault="00761926" w:rsidP="00761926">
      <w:pPr>
        <w:pStyle w:val="Heading3"/>
      </w:pPr>
      <w:r>
        <w:t>Content</w:t>
      </w:r>
    </w:p>
    <w:p w14:paraId="11FF8491" w14:textId="77777777" w:rsidR="008B5201" w:rsidRDefault="00761926" w:rsidP="0068187C">
      <w:pPr>
        <w:pStyle w:val="ListParagraph"/>
        <w:numPr>
          <w:ilvl w:val="0"/>
          <w:numId w:val="36"/>
        </w:numPr>
      </w:pPr>
      <w:r>
        <w:t xml:space="preserve">There is to be a minimum of four images </w:t>
      </w:r>
      <w:r w:rsidR="008B5201">
        <w:t xml:space="preserve">to be </w:t>
      </w:r>
      <w:r>
        <w:t>displayed on your web page</w:t>
      </w:r>
    </w:p>
    <w:p w14:paraId="20B1313B" w14:textId="12E2F083" w:rsidR="000C7B6F" w:rsidRPr="00966A20" w:rsidRDefault="002A77A3" w:rsidP="0068187C">
      <w:pPr>
        <w:pStyle w:val="ListParagraph"/>
        <w:numPr>
          <w:ilvl w:val="0"/>
          <w:numId w:val="36"/>
        </w:numPr>
      </w:pPr>
      <w:r>
        <w:lastRenderedPageBreak/>
        <w:t xml:space="preserve">Your chosen </w:t>
      </w:r>
      <w:r w:rsidR="008B5201">
        <w:t>images must be files accompanying your HTML file, that is you are not permitted to</w:t>
      </w:r>
      <w:r w:rsidR="00426ACF">
        <w:t xml:space="preserve"> link to </w:t>
      </w:r>
      <w:r w:rsidR="008B5201">
        <w:t xml:space="preserve">image </w:t>
      </w:r>
      <w:r w:rsidR="00426ACF">
        <w:t xml:space="preserve">URLs </w:t>
      </w:r>
      <w:r w:rsidR="008B5201">
        <w:t>on the internet</w:t>
      </w:r>
    </w:p>
    <w:p w14:paraId="48BA598F" w14:textId="3B4372C5" w:rsidR="000C7B6F" w:rsidRPr="00966A20" w:rsidRDefault="008B5201" w:rsidP="0068187C">
      <w:pPr>
        <w:pStyle w:val="ListParagraph"/>
        <w:numPr>
          <w:ilvl w:val="0"/>
          <w:numId w:val="36"/>
        </w:numPr>
      </w:pPr>
      <w:r>
        <w:t>As long as they can be properly presented, t</w:t>
      </w:r>
      <w:r w:rsidR="000C7B6F" w:rsidRPr="00966A20">
        <w:t>he</w:t>
      </w:r>
      <w:r>
        <w:t>re is no restriction on file format of images</w:t>
      </w:r>
    </w:p>
    <w:p w14:paraId="300A9479" w14:textId="4C5F61C0" w:rsidR="000C7B6F" w:rsidRPr="00966A20" w:rsidRDefault="008B5201" w:rsidP="0068187C">
      <w:pPr>
        <w:pStyle w:val="ListParagraph"/>
        <w:numPr>
          <w:ilvl w:val="0"/>
          <w:numId w:val="36"/>
        </w:numPr>
      </w:pPr>
      <w:r>
        <w:t>The image</w:t>
      </w:r>
      <w:r w:rsidR="000C7B6F" w:rsidRPr="00966A20">
        <w:t xml:space="preserve"> description </w:t>
      </w:r>
      <w:r>
        <w:t xml:space="preserve">or biography </w:t>
      </w:r>
      <w:r w:rsidR="000C7B6F" w:rsidRPr="00966A20">
        <w:t xml:space="preserve">must be placed to the </w:t>
      </w:r>
      <w:r w:rsidR="003275DD" w:rsidRPr="0068187C">
        <w:rPr>
          <w:b/>
        </w:rPr>
        <w:t>side</w:t>
      </w:r>
      <w:r w:rsidR="000C7B6F" w:rsidRPr="00966A20">
        <w:t xml:space="preserve"> of </w:t>
      </w:r>
      <w:r>
        <w:t>the images</w:t>
      </w:r>
      <w:r w:rsidR="000C7B6F" w:rsidRPr="00966A20">
        <w:t xml:space="preserve"> </w:t>
      </w:r>
    </w:p>
    <w:p w14:paraId="10498BB8" w14:textId="040B7A28" w:rsidR="008B5201" w:rsidRDefault="008B5201" w:rsidP="0068187C">
      <w:pPr>
        <w:pStyle w:val="ListParagraph"/>
        <w:numPr>
          <w:ilvl w:val="0"/>
          <w:numId w:val="36"/>
        </w:numPr>
      </w:pPr>
      <w:r>
        <w:t>An u</w:t>
      </w:r>
      <w:r w:rsidR="008D48A8">
        <w:t>p-arrow image</w:t>
      </w:r>
      <w:r w:rsidR="000C7B6F" w:rsidRPr="00966A20">
        <w:t xml:space="preserve"> </w:t>
      </w:r>
      <w:r>
        <w:t xml:space="preserve">is to be placed </w:t>
      </w:r>
      <w:r w:rsidR="000C7B6F" w:rsidRPr="00966A20">
        <w:t xml:space="preserve">below </w:t>
      </w:r>
      <w:r>
        <w:t>each</w:t>
      </w:r>
      <w:r w:rsidR="000C7B6F" w:rsidRPr="00966A20">
        <w:t xml:space="preserve"> </w:t>
      </w:r>
      <w:r>
        <w:t>gallery image</w:t>
      </w:r>
      <w:r w:rsidR="00AB0521">
        <w:t xml:space="preserve"> as well as at the bottom of the presentation container</w:t>
      </w:r>
    </w:p>
    <w:p w14:paraId="5547550A" w14:textId="475A111F" w:rsidR="000C7B6F" w:rsidRPr="00966A20" w:rsidRDefault="008B5201" w:rsidP="0068187C">
      <w:pPr>
        <w:pStyle w:val="ListParagraph"/>
        <w:numPr>
          <w:ilvl w:val="0"/>
          <w:numId w:val="36"/>
        </w:numPr>
      </w:pPr>
      <w:r>
        <w:t>The up-arrow images</w:t>
      </w:r>
      <w:r w:rsidR="000C7B6F" w:rsidRPr="00966A20">
        <w:t xml:space="preserve">, when clicked, would </w:t>
      </w:r>
      <w:r>
        <w:t xml:space="preserve">cause the browser to </w:t>
      </w:r>
      <w:r w:rsidR="000C7B6F" w:rsidRPr="00966A20">
        <w:t>scroll back to the top of the web page</w:t>
      </w:r>
    </w:p>
    <w:p w14:paraId="2C9633A8" w14:textId="0BE4790A" w:rsidR="000C7B6F" w:rsidRDefault="000C7B6F" w:rsidP="0068187C">
      <w:pPr>
        <w:pStyle w:val="ListParagraph"/>
        <w:numPr>
          <w:ilvl w:val="0"/>
          <w:numId w:val="36"/>
        </w:numPr>
      </w:pPr>
      <w:r w:rsidRPr="00966A20">
        <w:t xml:space="preserve">Gallery address, e-mail address and telephone number(s) are to be displayed </w:t>
      </w:r>
      <w:r w:rsidR="00AB0521">
        <w:t>as contact information</w:t>
      </w:r>
    </w:p>
    <w:p w14:paraId="19487F0A" w14:textId="670963CC" w:rsidR="000C7B6F" w:rsidRPr="00966A20" w:rsidRDefault="000C7B6F" w:rsidP="0068187C">
      <w:pPr>
        <w:pStyle w:val="ListParagraph"/>
        <w:numPr>
          <w:ilvl w:val="0"/>
          <w:numId w:val="36"/>
        </w:numPr>
      </w:pPr>
      <w:r w:rsidRPr="00966A20">
        <w:t xml:space="preserve">The e-mail address, when </w:t>
      </w:r>
      <w:r w:rsidR="00D12FF2">
        <w:t>hovered by the mouse pointer</w:t>
      </w:r>
      <w:r w:rsidRPr="00966A20">
        <w:t xml:space="preserve">, must </w:t>
      </w:r>
      <w:r w:rsidR="00D12FF2">
        <w:t>be displayed at the bottom of the browser</w:t>
      </w:r>
    </w:p>
    <w:p w14:paraId="4DFC7471" w14:textId="2D688AAD" w:rsidR="000C7B6F" w:rsidRPr="00BA5E4B" w:rsidRDefault="00AB0521" w:rsidP="00AB0521">
      <w:pPr>
        <w:pStyle w:val="Heading2"/>
      </w:pPr>
      <w:bookmarkStart w:id="2" w:name="_Hlk40017102"/>
      <w:r>
        <w:t>Deliverables</w:t>
      </w:r>
    </w:p>
    <w:p w14:paraId="6C7A3AA6" w14:textId="2A11B4E0" w:rsidR="00AB0521" w:rsidRDefault="00AB0521" w:rsidP="00AB0521">
      <w:pPr>
        <w:pStyle w:val="Heading3"/>
      </w:pPr>
      <w:r>
        <w:t>Additional Responsibilities</w:t>
      </w:r>
    </w:p>
    <w:p w14:paraId="610E9FC2" w14:textId="4C5AC28B" w:rsidR="005F7AF9" w:rsidRDefault="005F7AF9" w:rsidP="00AB0521">
      <w:pPr>
        <w:pStyle w:val="ListParagraph"/>
        <w:numPr>
          <w:ilvl w:val="0"/>
          <w:numId w:val="32"/>
        </w:numPr>
      </w:pPr>
      <w:r>
        <w:t>Your name must be coded in the comment section of your HTML file</w:t>
      </w:r>
    </w:p>
    <w:p w14:paraId="0454BAD6" w14:textId="7E653340" w:rsidR="00AB0521" w:rsidRDefault="00694B52" w:rsidP="00AB0521">
      <w:pPr>
        <w:pStyle w:val="ListParagraph"/>
        <w:numPr>
          <w:ilvl w:val="0"/>
          <w:numId w:val="32"/>
        </w:numPr>
      </w:pPr>
      <w:r>
        <w:t>Your</w:t>
      </w:r>
      <w:r w:rsidR="00AB0521">
        <w:t xml:space="preserve"> assignment must </w:t>
      </w:r>
      <w:r>
        <w:t xml:space="preserve">pass the validation by </w:t>
      </w:r>
      <w:r w:rsidR="00AB0521">
        <w:t>the W3C HTML Validator and the W3C CSS Validator</w:t>
      </w:r>
    </w:p>
    <w:p w14:paraId="4D92F3C3" w14:textId="3B0A5727" w:rsidR="0075671C" w:rsidRPr="00AB0521" w:rsidRDefault="00694B52" w:rsidP="0075671C">
      <w:pPr>
        <w:pStyle w:val="ListParagraph"/>
        <w:numPr>
          <w:ilvl w:val="0"/>
          <w:numId w:val="32"/>
        </w:numPr>
      </w:pPr>
      <w:r>
        <w:t>Your assignment must be virus and malware free</w:t>
      </w:r>
    </w:p>
    <w:p w14:paraId="690BE2EC" w14:textId="277C73FB" w:rsidR="000C7B6F" w:rsidRPr="00966A20" w:rsidRDefault="00AB0521" w:rsidP="00AB0521">
      <w:pPr>
        <w:pStyle w:val="Heading3"/>
      </w:pPr>
      <w:r>
        <w:t>Assignment Submission</w:t>
      </w:r>
    </w:p>
    <w:p w14:paraId="1D01F9B6" w14:textId="20ACACDB" w:rsidR="00AB0521" w:rsidRPr="0068187C" w:rsidRDefault="00AB0521" w:rsidP="0068187C">
      <w:pPr>
        <w:pStyle w:val="ListParagraph"/>
        <w:numPr>
          <w:ilvl w:val="0"/>
          <w:numId w:val="35"/>
        </w:numPr>
      </w:pPr>
      <w:r w:rsidRPr="0068187C">
        <w:t>Submit</w:t>
      </w:r>
      <w:r w:rsidR="000C7B6F" w:rsidRPr="0068187C">
        <w:t xml:space="preserve"> your assignment </w:t>
      </w:r>
      <w:r w:rsidR="0049378F">
        <w:t xml:space="preserve">in a zip file </w:t>
      </w:r>
      <w:r w:rsidR="00376FFD" w:rsidRPr="0068187C">
        <w:t xml:space="preserve">by date specified on the </w:t>
      </w:r>
      <w:r w:rsidRPr="0068187C">
        <w:t>course addendum via the submission link on Blackboard</w:t>
      </w:r>
      <w:r w:rsidR="000C7B6F" w:rsidRPr="0068187C">
        <w:t xml:space="preserve"> </w:t>
      </w:r>
    </w:p>
    <w:p w14:paraId="080D69B4" w14:textId="64396B13" w:rsidR="000C7B6F" w:rsidRPr="0068187C" w:rsidRDefault="000C7B6F" w:rsidP="0068187C">
      <w:pPr>
        <w:pStyle w:val="ListParagraph"/>
        <w:numPr>
          <w:ilvl w:val="0"/>
          <w:numId w:val="35"/>
        </w:numPr>
      </w:pPr>
      <w:r w:rsidRPr="0068187C">
        <w:t xml:space="preserve">The completed assignment </w:t>
      </w:r>
      <w:r w:rsidR="0049378F">
        <w:t xml:space="preserve">zip file </w:t>
      </w:r>
      <w:r w:rsidRPr="0068187C">
        <w:t xml:space="preserve">must include </w:t>
      </w:r>
      <w:r w:rsidRPr="0068187C">
        <w:rPr>
          <w:u w:val="single"/>
        </w:rPr>
        <w:t>no more than</w:t>
      </w:r>
      <w:r w:rsidRPr="0068187C">
        <w:t xml:space="preserve"> one </w:t>
      </w:r>
      <w:r w:rsidRPr="0068187C">
        <w:rPr>
          <w:b/>
        </w:rPr>
        <w:t>.htm</w:t>
      </w:r>
      <w:r w:rsidRPr="0068187C">
        <w:t xml:space="preserve"> or </w:t>
      </w:r>
      <w:r w:rsidRPr="0068187C">
        <w:rPr>
          <w:b/>
        </w:rPr>
        <w:t>.html</w:t>
      </w:r>
      <w:r w:rsidR="00376FFD" w:rsidRPr="0068187C">
        <w:t xml:space="preserve"> file along with necessary image files</w:t>
      </w:r>
    </w:p>
    <w:p w14:paraId="059CDC6F" w14:textId="77777777" w:rsidR="000C7B6F" w:rsidRPr="00966A20" w:rsidRDefault="000C7B6F">
      <w:pPr>
        <w:pStyle w:val="PlainText"/>
        <w:rPr>
          <w:rFonts w:ascii="Calibri" w:hAnsi="Calibri"/>
          <w:sz w:val="24"/>
        </w:rPr>
      </w:pPr>
      <w:r w:rsidRPr="00966A20">
        <w:rPr>
          <w:rFonts w:ascii="Calibri" w:hAnsi="Calibri"/>
          <w:sz w:val="24"/>
        </w:rPr>
        <w:t xml:space="preserve"> </w:t>
      </w:r>
    </w:p>
    <w:p w14:paraId="6DC15115" w14:textId="032300B3" w:rsidR="000C7B6F" w:rsidRPr="0075671C" w:rsidRDefault="0075671C">
      <w:pPr>
        <w:pStyle w:val="PlainText"/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IMPORTANT:</w:t>
      </w:r>
      <w:r>
        <w:rPr>
          <w:rFonts w:ascii="Calibri" w:hAnsi="Calibri"/>
          <w:sz w:val="24"/>
        </w:rPr>
        <w:t xml:space="preserve"> This is not a group/team assignment and your assignment must be YOUR original work; plagiarism in any shape or form will render your assignment score as ZERO.</w:t>
      </w:r>
      <w:bookmarkEnd w:id="2"/>
    </w:p>
    <w:sectPr w:rsidR="000C7B6F" w:rsidRPr="0075671C">
      <w:footerReference w:type="default" r:id="rId7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A1EA" w14:textId="77777777" w:rsidR="00B72062" w:rsidRDefault="00B72062">
      <w:r>
        <w:separator/>
      </w:r>
    </w:p>
  </w:endnote>
  <w:endnote w:type="continuationSeparator" w:id="0">
    <w:p w14:paraId="78DAC49B" w14:textId="77777777" w:rsidR="00B72062" w:rsidRDefault="00B7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C8A8" w14:textId="77777777" w:rsidR="003275DD" w:rsidRPr="00BA5E4B" w:rsidRDefault="003275DD">
    <w:pPr>
      <w:pStyle w:val="Footer"/>
      <w:rPr>
        <w:lang w:val="fr-CA"/>
      </w:rPr>
    </w:pPr>
    <w:r>
      <w:rPr>
        <w:lang w:val="fr-CA"/>
      </w:rPr>
      <w:tab/>
    </w:r>
    <w:r w:rsidRPr="00BA5E4B">
      <w:rPr>
        <w:rStyle w:val="PageNumber"/>
      </w:rPr>
      <w:fldChar w:fldCharType="begin"/>
    </w:r>
    <w:r w:rsidRPr="00BA5E4B">
      <w:rPr>
        <w:rStyle w:val="PageNumber"/>
      </w:rPr>
      <w:instrText xml:space="preserve"> PAGE </w:instrText>
    </w:r>
    <w:r w:rsidRPr="00BA5E4B">
      <w:rPr>
        <w:rStyle w:val="PageNumber"/>
      </w:rPr>
      <w:fldChar w:fldCharType="separate"/>
    </w:r>
    <w:r w:rsidR="00406CD7">
      <w:rPr>
        <w:rStyle w:val="PageNumber"/>
        <w:noProof/>
      </w:rPr>
      <w:t>3</w:t>
    </w:r>
    <w:r w:rsidRPr="00BA5E4B">
      <w:rPr>
        <w:rStyle w:val="PageNumber"/>
      </w:rPr>
      <w:fldChar w:fldCharType="end"/>
    </w:r>
    <w:r w:rsidRPr="00BA5E4B">
      <w:rPr>
        <w:rStyle w:val="PageNumber"/>
      </w:rPr>
      <w:t xml:space="preserve"> of </w:t>
    </w:r>
    <w:r w:rsidRPr="00BA5E4B">
      <w:rPr>
        <w:rStyle w:val="PageNumber"/>
      </w:rPr>
      <w:fldChar w:fldCharType="begin"/>
    </w:r>
    <w:r w:rsidRPr="00BA5E4B">
      <w:rPr>
        <w:rStyle w:val="PageNumber"/>
      </w:rPr>
      <w:instrText xml:space="preserve"> NUMPAGES </w:instrText>
    </w:r>
    <w:r w:rsidRPr="00BA5E4B">
      <w:rPr>
        <w:rStyle w:val="PageNumber"/>
      </w:rPr>
      <w:fldChar w:fldCharType="separate"/>
    </w:r>
    <w:r w:rsidR="00406CD7">
      <w:rPr>
        <w:rStyle w:val="PageNumber"/>
        <w:noProof/>
      </w:rPr>
      <w:t>3</w:t>
    </w:r>
    <w:r w:rsidRPr="00BA5E4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DF8F" w14:textId="77777777" w:rsidR="00B72062" w:rsidRDefault="00B72062">
      <w:r>
        <w:separator/>
      </w:r>
    </w:p>
  </w:footnote>
  <w:footnote w:type="continuationSeparator" w:id="0">
    <w:p w14:paraId="19338D3B" w14:textId="77777777" w:rsidR="00B72062" w:rsidRDefault="00B72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664"/>
    <w:multiLevelType w:val="hybridMultilevel"/>
    <w:tmpl w:val="71228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174E"/>
    <w:multiLevelType w:val="hybridMultilevel"/>
    <w:tmpl w:val="EE3292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E96E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3B43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44393E"/>
    <w:multiLevelType w:val="hybridMultilevel"/>
    <w:tmpl w:val="7A2A07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468DB"/>
    <w:multiLevelType w:val="hybridMultilevel"/>
    <w:tmpl w:val="67A2296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584C"/>
    <w:multiLevelType w:val="singleLevel"/>
    <w:tmpl w:val="1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21D051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3A52A0"/>
    <w:multiLevelType w:val="hybridMultilevel"/>
    <w:tmpl w:val="0A7C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9A383C"/>
    <w:multiLevelType w:val="hybridMultilevel"/>
    <w:tmpl w:val="1EE240C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1519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07D63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D60E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29F3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3ED535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5A23B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A8B1520"/>
    <w:multiLevelType w:val="hybridMultilevel"/>
    <w:tmpl w:val="4690632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F3D0C"/>
    <w:multiLevelType w:val="hybridMultilevel"/>
    <w:tmpl w:val="8BD874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A016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15F27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18F5B9E"/>
    <w:multiLevelType w:val="hybridMultilevel"/>
    <w:tmpl w:val="15EED0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812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7BB12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C5D3EC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4A04866"/>
    <w:multiLevelType w:val="hybridMultilevel"/>
    <w:tmpl w:val="DDB862C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FE49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99625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4A0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B051FDA"/>
    <w:multiLevelType w:val="hybridMultilevel"/>
    <w:tmpl w:val="396C6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6172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D7521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F8960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3ED54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7A3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5AF40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75207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B6D72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5156EF1"/>
    <w:multiLevelType w:val="hybridMultilevel"/>
    <w:tmpl w:val="BFA815F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650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A806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4927">
    <w:abstractNumId w:val="25"/>
  </w:num>
  <w:num w:numId="2" w16cid:durableId="1522208181">
    <w:abstractNumId w:val="3"/>
  </w:num>
  <w:num w:numId="3" w16cid:durableId="850488922">
    <w:abstractNumId w:val="26"/>
  </w:num>
  <w:num w:numId="4" w16cid:durableId="1145701828">
    <w:abstractNumId w:val="26"/>
  </w:num>
  <w:num w:numId="5" w16cid:durableId="1799564012">
    <w:abstractNumId w:val="21"/>
  </w:num>
  <w:num w:numId="6" w16cid:durableId="1875656962">
    <w:abstractNumId w:val="33"/>
  </w:num>
  <w:num w:numId="7" w16cid:durableId="960766858">
    <w:abstractNumId w:val="22"/>
  </w:num>
  <w:num w:numId="8" w16cid:durableId="1784769080">
    <w:abstractNumId w:val="39"/>
  </w:num>
  <w:num w:numId="9" w16cid:durableId="1981835311">
    <w:abstractNumId w:val="6"/>
  </w:num>
  <w:num w:numId="10" w16cid:durableId="1093864614">
    <w:abstractNumId w:val="15"/>
  </w:num>
  <w:num w:numId="11" w16cid:durableId="346828881">
    <w:abstractNumId w:val="13"/>
  </w:num>
  <w:num w:numId="12" w16cid:durableId="413357424">
    <w:abstractNumId w:val="7"/>
  </w:num>
  <w:num w:numId="13" w16cid:durableId="2076122387">
    <w:abstractNumId w:val="27"/>
  </w:num>
  <w:num w:numId="14" w16cid:durableId="284627641">
    <w:abstractNumId w:val="29"/>
  </w:num>
  <w:num w:numId="15" w16cid:durableId="1362827186">
    <w:abstractNumId w:val="12"/>
  </w:num>
  <w:num w:numId="16" w16cid:durableId="1454009866">
    <w:abstractNumId w:val="34"/>
  </w:num>
  <w:num w:numId="17" w16cid:durableId="1395011463">
    <w:abstractNumId w:val="10"/>
  </w:num>
  <w:num w:numId="18" w16cid:durableId="490562912">
    <w:abstractNumId w:val="12"/>
  </w:num>
  <w:num w:numId="19" w16cid:durableId="1914512634">
    <w:abstractNumId w:val="18"/>
  </w:num>
  <w:num w:numId="20" w16cid:durableId="1238589159">
    <w:abstractNumId w:val="32"/>
  </w:num>
  <w:num w:numId="21" w16cid:durableId="910239915">
    <w:abstractNumId w:val="30"/>
  </w:num>
  <w:num w:numId="22" w16cid:durableId="1518806614">
    <w:abstractNumId w:val="14"/>
  </w:num>
  <w:num w:numId="23" w16cid:durableId="619647199">
    <w:abstractNumId w:val="35"/>
  </w:num>
  <w:num w:numId="24" w16cid:durableId="661540458">
    <w:abstractNumId w:val="19"/>
  </w:num>
  <w:num w:numId="25" w16cid:durableId="34895265">
    <w:abstractNumId w:val="2"/>
  </w:num>
  <w:num w:numId="26" w16cid:durableId="893081802">
    <w:abstractNumId w:val="23"/>
  </w:num>
  <w:num w:numId="27" w16cid:durableId="64571301">
    <w:abstractNumId w:val="38"/>
  </w:num>
  <w:num w:numId="28" w16cid:durableId="1684670568">
    <w:abstractNumId w:val="11"/>
  </w:num>
  <w:num w:numId="29" w16cid:durableId="1991983540">
    <w:abstractNumId w:val="24"/>
  </w:num>
  <w:num w:numId="30" w16cid:durableId="642153089">
    <w:abstractNumId w:val="4"/>
  </w:num>
  <w:num w:numId="31" w16cid:durableId="1569071315">
    <w:abstractNumId w:val="1"/>
  </w:num>
  <w:num w:numId="32" w16cid:durableId="480773617">
    <w:abstractNumId w:val="20"/>
  </w:num>
  <w:num w:numId="33" w16cid:durableId="1187140992">
    <w:abstractNumId w:val="16"/>
  </w:num>
  <w:num w:numId="34" w16cid:durableId="1409959100">
    <w:abstractNumId w:val="9"/>
  </w:num>
  <w:num w:numId="35" w16cid:durableId="1133215444">
    <w:abstractNumId w:val="17"/>
  </w:num>
  <w:num w:numId="36" w16cid:durableId="2101098857">
    <w:abstractNumId w:val="8"/>
  </w:num>
  <w:num w:numId="37" w16cid:durableId="331110858">
    <w:abstractNumId w:val="28"/>
  </w:num>
  <w:num w:numId="38" w16cid:durableId="498353390">
    <w:abstractNumId w:val="5"/>
  </w:num>
  <w:num w:numId="39" w16cid:durableId="1411540966">
    <w:abstractNumId w:val="0"/>
  </w:num>
  <w:num w:numId="40" w16cid:durableId="104741618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0D"/>
    <w:rsid w:val="00012AFD"/>
    <w:rsid w:val="000C7B6F"/>
    <w:rsid w:val="000E5585"/>
    <w:rsid w:val="0014547D"/>
    <w:rsid w:val="00182146"/>
    <w:rsid w:val="00185B2B"/>
    <w:rsid w:val="001F0A34"/>
    <w:rsid w:val="00221DCA"/>
    <w:rsid w:val="002A77A3"/>
    <w:rsid w:val="002B7D00"/>
    <w:rsid w:val="003275DD"/>
    <w:rsid w:val="003576C0"/>
    <w:rsid w:val="00376FFD"/>
    <w:rsid w:val="003D4F7A"/>
    <w:rsid w:val="00406CD7"/>
    <w:rsid w:val="00426ACF"/>
    <w:rsid w:val="0049378F"/>
    <w:rsid w:val="004F3635"/>
    <w:rsid w:val="005867AB"/>
    <w:rsid w:val="005A0640"/>
    <w:rsid w:val="005F7AF9"/>
    <w:rsid w:val="0068187C"/>
    <w:rsid w:val="00694B52"/>
    <w:rsid w:val="00716A16"/>
    <w:rsid w:val="0075671C"/>
    <w:rsid w:val="00761926"/>
    <w:rsid w:val="00841BCC"/>
    <w:rsid w:val="00892EA8"/>
    <w:rsid w:val="008B5201"/>
    <w:rsid w:val="008C5811"/>
    <w:rsid w:val="008D48A8"/>
    <w:rsid w:val="008E6D2D"/>
    <w:rsid w:val="00966A20"/>
    <w:rsid w:val="009D14CF"/>
    <w:rsid w:val="00A905E1"/>
    <w:rsid w:val="00AA2A9C"/>
    <w:rsid w:val="00AA3ABB"/>
    <w:rsid w:val="00AB0521"/>
    <w:rsid w:val="00B72062"/>
    <w:rsid w:val="00BA5E4B"/>
    <w:rsid w:val="00C03041"/>
    <w:rsid w:val="00C8119A"/>
    <w:rsid w:val="00CA298D"/>
    <w:rsid w:val="00CE706B"/>
    <w:rsid w:val="00D12FF2"/>
    <w:rsid w:val="00D6640D"/>
    <w:rsid w:val="00D86314"/>
    <w:rsid w:val="00DA2FF4"/>
    <w:rsid w:val="00E354A0"/>
    <w:rsid w:val="00E5273A"/>
    <w:rsid w:val="00E543B8"/>
    <w:rsid w:val="00E75774"/>
    <w:rsid w:val="00E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CF43A"/>
  <w15:chartTrackingRefBased/>
  <w15:docId w15:val="{53841079-8F3D-41BF-9373-8AC0F742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16"/>
    <w:rPr>
      <w:rFonts w:ascii="Calibri" w:hAnsi="Calibri"/>
      <w:sz w:val="22"/>
      <w:lang w:val="en-US" w:eastAsia="en-CA"/>
    </w:rPr>
  </w:style>
  <w:style w:type="paragraph" w:styleId="Heading1">
    <w:name w:val="heading 1"/>
    <w:basedOn w:val="Normal"/>
    <w:next w:val="Normal"/>
    <w:qFormat/>
    <w:rsid w:val="00716A16"/>
    <w:pPr>
      <w:keepNext/>
      <w:outlineLvl w:val="0"/>
    </w:pPr>
    <w:rPr>
      <w:b/>
      <w:sz w:val="44"/>
    </w:rPr>
  </w:style>
  <w:style w:type="paragraph" w:styleId="Heading2">
    <w:name w:val="heading 2"/>
    <w:basedOn w:val="Normal"/>
    <w:next w:val="Normal"/>
    <w:qFormat/>
    <w:rsid w:val="008E6D2D"/>
    <w:pPr>
      <w:keepNext/>
      <w:spacing w:before="240" w:after="60"/>
      <w:outlineLvl w:val="1"/>
    </w:pPr>
    <w:rPr>
      <w:sz w:val="36"/>
    </w:rPr>
  </w:style>
  <w:style w:type="paragraph" w:styleId="Heading3">
    <w:name w:val="heading 3"/>
    <w:basedOn w:val="Normal"/>
    <w:next w:val="Normal"/>
    <w:autoRedefine/>
    <w:qFormat/>
    <w:rsid w:val="00E75774"/>
    <w:pPr>
      <w:keepNext/>
      <w:spacing w:before="240" w:after="60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966A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6A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5E4B"/>
  </w:style>
  <w:style w:type="paragraph" w:styleId="ListParagraph">
    <w:name w:val="List Paragraph"/>
    <w:basedOn w:val="Normal"/>
    <w:uiPriority w:val="34"/>
    <w:qFormat/>
    <w:rsid w:val="0071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%20Tsang\Documents\Custom%20Office%20Templates\AsgnGalle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AsgnGallery.dotx</Template>
  <TotalTime>935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Two</vt:lpstr>
    </vt:vector>
  </TitlesOfParts>
  <Company>Manulife Financial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Two</dc:title>
  <dc:subject/>
  <dc:creator>George Tsang</dc:creator>
  <cp:keywords/>
  <cp:lastModifiedBy>George Tsang</cp:lastModifiedBy>
  <cp:revision>13</cp:revision>
  <cp:lastPrinted>1999-05-14T16:33:00Z</cp:lastPrinted>
  <dcterms:created xsi:type="dcterms:W3CDTF">2016-09-10T03:48:00Z</dcterms:created>
  <dcterms:modified xsi:type="dcterms:W3CDTF">2023-01-12T22:54:00Z</dcterms:modified>
</cp:coreProperties>
</file>